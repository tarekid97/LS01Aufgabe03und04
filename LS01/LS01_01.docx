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A59A2" w:rsidP="005A59A2" w:rsidRDefault="005A59A2" w14:paraId="7BBB09ED" w14:textId="489147F7">
      <w:pPr>
        <w:pStyle w:val="Aufgabentext"/>
      </w:pPr>
    </w:p>
    <w:p w:rsidR="00DA3838" w:rsidP="005A59A2" w:rsidRDefault="00DA3838" w14:paraId="0882A042" w14:textId="77777777">
      <w:pPr>
        <w:pStyle w:val="Aufgabentext"/>
      </w:pPr>
    </w:p>
    <w:p w:rsidR="00DA3838" w:rsidP="005A59A2" w:rsidRDefault="00DA3838" w14:paraId="1BE8315F" w14:textId="5A257A9F">
      <w:pPr>
        <w:pStyle w:val="Aufgabentext"/>
      </w:pPr>
      <w:r>
        <w:t>JIKU</w:t>
      </w:r>
      <w:r w:rsidR="00B1636A">
        <w:t xml:space="preserve"> - Systemhaus</w:t>
      </w:r>
    </w:p>
    <w:p w:rsidR="00DA3838" w:rsidP="005A59A2" w:rsidRDefault="00DA3838" w14:paraId="4944C7A5" w14:textId="3541E7E4">
      <w:pPr>
        <w:pStyle w:val="Aufgabentext"/>
      </w:pPr>
    </w:p>
    <w:p w:rsidR="00B1636A" w:rsidP="00D66125" w:rsidRDefault="00D66125" w14:paraId="3C69E70D" w14:textId="659B2DC1">
      <w:pPr>
        <w:pStyle w:val="Aufgabentext"/>
      </w:pPr>
      <w:r>
        <w:t xml:space="preserve">1. </w:t>
      </w:r>
      <w:r w:rsidR="00B1636A">
        <w:t>Webseiten</w:t>
      </w:r>
      <w:r>
        <w:t>text</w:t>
      </w:r>
    </w:p>
    <w:p w:rsidR="00B1636A" w:rsidP="005A59A2" w:rsidRDefault="00B1636A" w14:paraId="18E667B6" w14:textId="77777777">
      <w:pPr>
        <w:pStyle w:val="Aufgabentext"/>
      </w:pPr>
    </w:p>
    <w:p w:rsidR="00DA3838" w:rsidP="005A59A2" w:rsidRDefault="00DA3838" w14:paraId="505549EF" w14:textId="682DE459">
      <w:pPr>
        <w:pStyle w:val="Aufgabentext"/>
      </w:pPr>
      <w:r w:rsidR="00DA3838">
        <w:rPr/>
        <w:t xml:space="preserve">Als IT-Systemhaus sind wir eine Brücke zwischen Endkunden und Hersteller. Kunden unseres Systemhauses sind überwiegend mittelständische Unternehmen (Bereich </w:t>
      </w:r>
      <w:proofErr w:type="spellStart"/>
      <w:r w:rsidRPr="61E6415F" w:rsidR="00DA3838">
        <w:rPr>
          <w:i w:val="1"/>
          <w:iCs w:val="1"/>
        </w:rPr>
        <w:t>bu</w:t>
      </w:r>
      <w:r w:rsidRPr="61E6415F" w:rsidR="5A41AEAD">
        <w:rPr>
          <w:i w:val="1"/>
          <w:iCs w:val="1"/>
        </w:rPr>
        <w:t>si</w:t>
      </w:r>
      <w:r w:rsidRPr="61E6415F" w:rsidR="009A6F19">
        <w:rPr>
          <w:i w:val="1"/>
          <w:iCs w:val="1"/>
        </w:rPr>
        <w:t>ness</w:t>
      </w:r>
      <w:proofErr w:type="spellEnd"/>
      <w:r w:rsidR="009A6F19">
        <w:rPr/>
        <w:t xml:space="preserve">), aber auch Behörden und Organisationen (Bereich </w:t>
      </w:r>
      <w:proofErr w:type="spellStart"/>
      <w:r w:rsidRPr="61E6415F" w:rsidR="009A6F19">
        <w:rPr>
          <w:i w:val="1"/>
          <w:iCs w:val="1"/>
        </w:rPr>
        <w:t>public</w:t>
      </w:r>
      <w:proofErr w:type="spellEnd"/>
      <w:r w:rsidR="009A6F19">
        <w:rPr/>
        <w:t xml:space="preserve">) und Privatkunden (Bereich </w:t>
      </w:r>
      <w:proofErr w:type="spellStart"/>
      <w:r w:rsidRPr="61E6415F" w:rsidR="009A6F19">
        <w:rPr>
          <w:i w:val="1"/>
          <w:iCs w:val="1"/>
        </w:rPr>
        <w:t>consumer</w:t>
      </w:r>
      <w:proofErr w:type="spellEnd"/>
      <w:r w:rsidR="009A6F19">
        <w:rPr/>
        <w:t xml:space="preserve">). Das Systemhaus berät Kunden, </w:t>
      </w:r>
      <w:r w:rsidR="39464C59">
        <w:rPr/>
        <w:t>entwickelt</w:t>
      </w:r>
      <w:r w:rsidR="009A6F19">
        <w:rPr/>
        <w:t xml:space="preserve"> IT-Lösungen, beschafft die erforderlichen Produkte und richtet diese beim Kunden ein. Danach kümmert es sich meist weiterhin um die Wartung der Systeme der Kunden und sorgt dafür, dass deren Funktionalität gesichert ist, damit es nicht zu einem teuren Systemausfall kommt. Wir arbeiten gerne per Fernwartung sowie vor Ort des Kunden. Die Fernwartung macht es möglich, dass die Techniker sich im Falle einer Fehlermeldung direkt auf die Systeme der Kunden aufschalten und so schnell wie möglich mit der Problemlösung beginnen können. Vor-Ort-Termine sind wichtig für persönliche Beratungsgespräche, wenn sich ein Problem nicht per Fernwartung lösen lässt sowie für die Implementierung neuer Komponenten. Es ist durchaus möglich, dass der Kunde eine eigene IT-Abteilung beschäftigt und nur Teile seiner IT an das Systemhaus abgibt. Dies ist oft bei großen Unternehmen der Fall. Oder aber, er wünscht ein vollständiges Outsourcing der IT-Dienstleister kümmert sich um die komplette IT-Infrastruktur. Immer häufiger nimmt das Systemhaus die Rolle des Beraters für Geschäftsprozesse des Kunden ein.</w:t>
      </w:r>
    </w:p>
    <w:p w:rsidR="009A6F19" w:rsidP="005A59A2" w:rsidRDefault="009A6F19" w14:paraId="510B3A45" w14:textId="36C73891">
      <w:pPr>
        <w:pStyle w:val="Aufgabentext"/>
      </w:pPr>
    </w:p>
    <w:p w:rsidR="009A6F19" w:rsidP="005A59A2" w:rsidRDefault="009A6F19" w14:paraId="13D1E1CE" w14:textId="64265E8C">
      <w:pPr>
        <w:pStyle w:val="Aufgabentext"/>
      </w:pPr>
      <w:r>
        <w:t xml:space="preserve">Durch unseren </w:t>
      </w:r>
      <w:r w:rsidR="0022786F">
        <w:t>Systemhauszusammenschluss mit 10 Systemhäusern in 16 Standorten können wir dem Kunden gebündelt besten und vielfältigen Service auf neustem Stand anbieten und können auf gemeinsame personelle und sächliche Ressourcen zugreifen.</w:t>
      </w:r>
    </w:p>
    <w:p w:rsidR="0022786F" w:rsidP="005A59A2" w:rsidRDefault="0022786F" w14:paraId="2F06196C" w14:textId="180A01AE">
      <w:pPr>
        <w:pStyle w:val="Aufgabentext"/>
      </w:pPr>
    </w:p>
    <w:p w:rsidR="0022786F" w:rsidP="005A59A2" w:rsidRDefault="0022786F" w14:paraId="52EF2196" w14:textId="2B944716">
      <w:pPr>
        <w:pStyle w:val="Aufgabentext"/>
      </w:pPr>
    </w:p>
    <w:p w:rsidR="00D66125" w:rsidP="005A59A2" w:rsidRDefault="00D66125" w14:paraId="7277E3CA" w14:textId="77777777">
      <w:pPr>
        <w:pStyle w:val="Aufgabentext"/>
      </w:pPr>
    </w:p>
    <w:p w:rsidR="00D66125" w:rsidP="005A59A2" w:rsidRDefault="00D66125" w14:paraId="6FC8C568" w14:textId="5B614BBF">
      <w:pPr>
        <w:pStyle w:val="Aufgabentext"/>
      </w:pPr>
      <w:r>
        <w:t>2. Daten und Fakten</w:t>
      </w:r>
    </w:p>
    <w:p w:rsidR="00D66125" w:rsidP="005A59A2" w:rsidRDefault="00D66125" w14:paraId="3EA3C39E" w14:textId="7C6AC38D">
      <w:pPr>
        <w:pStyle w:val="Aufgabentext"/>
      </w:pPr>
    </w:p>
    <w:p w:rsidR="00D66125" w:rsidP="00D66125" w:rsidRDefault="00D66125" w14:paraId="26DCEC23" w14:textId="1F4510E9">
      <w:pPr>
        <w:pStyle w:val="Aufgabentext"/>
        <w:numPr>
          <w:ilvl w:val="0"/>
          <w:numId w:val="5"/>
        </w:numPr>
      </w:pPr>
      <w:r>
        <w:t>Verbund von 10 Systemhäusern und 16 Standorten, insgesamt 96 Auszubildende</w:t>
      </w:r>
    </w:p>
    <w:p w:rsidR="00D66125" w:rsidP="00D66125" w:rsidRDefault="00D66125" w14:paraId="37A67AA2" w14:textId="0EB9C425">
      <w:pPr>
        <w:pStyle w:val="Aufgabentext"/>
        <w:numPr>
          <w:ilvl w:val="0"/>
          <w:numId w:val="5"/>
        </w:numPr>
      </w:pPr>
      <w:r>
        <w:t>insgesamt 480 Mitarbeiter, am Standort Hamburg 32 Mitarbeiter, davon 8 Auszubildende</w:t>
      </w:r>
    </w:p>
    <w:p w:rsidR="00D66125" w:rsidP="00D66125" w:rsidRDefault="00D66125" w14:paraId="07A68068" w14:textId="2ACB5174">
      <w:pPr>
        <w:pStyle w:val="Aufgabentext"/>
        <w:numPr>
          <w:ilvl w:val="0"/>
          <w:numId w:val="5"/>
        </w:numPr>
      </w:pPr>
      <w:r>
        <w:t>Eigene Rechenzentren</w:t>
      </w:r>
    </w:p>
    <w:p w:rsidR="00D66125" w:rsidP="00D66125" w:rsidRDefault="00D66125" w14:paraId="5500A9F4" w14:textId="25C1AD56">
      <w:pPr>
        <w:pStyle w:val="Aufgabentext"/>
        <w:numPr>
          <w:ilvl w:val="0"/>
          <w:numId w:val="5"/>
        </w:numPr>
      </w:pPr>
      <w:r>
        <w:t>Anspruch: Exzellenz in IT-Solutions</w:t>
      </w:r>
    </w:p>
    <w:p w:rsidR="00D66125" w:rsidP="00D66125" w:rsidRDefault="00D66125" w14:paraId="12238108" w14:textId="7719B9A3">
      <w:pPr>
        <w:pStyle w:val="Aufgabentext"/>
      </w:pPr>
    </w:p>
    <w:p w:rsidR="00D66125" w:rsidP="00D66125" w:rsidRDefault="00D66125" w14:paraId="30F3A916" w14:textId="0EAA8909">
      <w:pPr>
        <w:pStyle w:val="Aufgabentext"/>
      </w:pPr>
    </w:p>
    <w:sectPr w:rsidR="00D66125" w:rsidSect="003D2EEB">
      <w:footerReference w:type="default" r:id="rId7"/>
      <w:headerReference w:type="first" r:id="rId8"/>
      <w:footerReference w:type="first" r:id="rId9"/>
      <w:pgSz w:w="11906" w:h="16838" w:orient="portrait"/>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E4F13" w:rsidP="003D2EEB" w:rsidRDefault="00AE4F13" w14:paraId="021EE7A1" w14:textId="77777777">
      <w:r>
        <w:separator/>
      </w:r>
    </w:p>
  </w:endnote>
  <w:endnote w:type="continuationSeparator" w:id="0">
    <w:p w:rsidR="00AE4F13" w:rsidP="003D2EEB" w:rsidRDefault="00AE4F13" w14:paraId="4176A9A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Condensed Light">
    <w:altName w:val="Arial"/>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D3F65" w:rsidRDefault="00AE4F13" w14:paraId="5AF4119C" w14:textId="77777777">
    <w:pPr>
      <w:pStyle w:val="Fuzeile"/>
      <w:jc w:val="right"/>
    </w:pPr>
    <w:sdt>
      <w:sdtPr>
        <w:id w:val="-356202792"/>
        <w:docPartObj>
          <w:docPartGallery w:val="Page Numbers (Bottom of Page)"/>
          <w:docPartUnique/>
        </w:docPartObj>
      </w:sdtPr>
      <w:sdtEndPr/>
      <w:sdtContent>
        <w:r w:rsidR="00BD3F65">
          <w:fldChar w:fldCharType="begin"/>
        </w:r>
        <w:r w:rsidR="00BD3F65">
          <w:instrText>PAGE   \* MERGEFORMAT</w:instrText>
        </w:r>
        <w:r w:rsidR="00BD3F65">
          <w:fldChar w:fldCharType="separate"/>
        </w:r>
        <w:r w:rsidR="00AC57CC">
          <w:rPr>
            <w:noProof/>
          </w:rPr>
          <w:t>2</w:t>
        </w:r>
        <w:r w:rsidR="00BD3F65">
          <w:fldChar w:fldCharType="end"/>
        </w:r>
      </w:sdtContent>
    </w:sdt>
  </w:p>
  <w:p w:rsidR="00BD3F65" w:rsidRDefault="00BD3F65" w14:paraId="6054699B" w14:textId="7777777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D3F65" w:rsidRDefault="00AE4F13" w14:paraId="2D4E4BC3" w14:textId="77777777">
    <w:pPr>
      <w:pStyle w:val="Fuzeile"/>
      <w:jc w:val="right"/>
    </w:pPr>
    <w:sdt>
      <w:sdtPr>
        <w:id w:val="205062080"/>
        <w:docPartObj>
          <w:docPartGallery w:val="Page Numbers (Bottom of Page)"/>
          <w:docPartUnique/>
        </w:docPartObj>
      </w:sdtPr>
      <w:sdtEndPr/>
      <w:sdtContent>
        <w:r w:rsidR="00BD3F65">
          <w:fldChar w:fldCharType="begin"/>
        </w:r>
        <w:r w:rsidR="00BD3F65">
          <w:instrText>PAGE   \* MERGEFORMAT</w:instrText>
        </w:r>
        <w:r w:rsidR="00BD3F65">
          <w:fldChar w:fldCharType="separate"/>
        </w:r>
        <w:r w:rsidR="003E7109">
          <w:rPr>
            <w:noProof/>
          </w:rPr>
          <w:t>1</w:t>
        </w:r>
        <w:r w:rsidR="00BD3F65">
          <w:fldChar w:fldCharType="end"/>
        </w:r>
      </w:sdtContent>
    </w:sdt>
  </w:p>
  <w:p w:rsidR="00BD3F65" w:rsidP="00BD3F65" w:rsidRDefault="00BD3F65" w14:paraId="2FBD423F" w14:textId="77777777">
    <w:pPr>
      <w:pStyle w:val="Fuzeile"/>
      <w:tabs>
        <w:tab w:val="clear" w:pos="9072"/>
        <w:tab w:val="right" w:pos="1034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E4F13" w:rsidP="003D2EEB" w:rsidRDefault="00AE4F13" w14:paraId="53973EC1" w14:textId="77777777">
      <w:r>
        <w:separator/>
      </w:r>
    </w:p>
  </w:footnote>
  <w:footnote w:type="continuationSeparator" w:id="0">
    <w:p w:rsidR="00AE4F13" w:rsidP="003D2EEB" w:rsidRDefault="00AE4F13" w14:paraId="3BCDC289"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3D2EEB" w:rsidRDefault="003D2EEB" w14:paraId="21F61EAC" w14:textId="77777777">
    <w:pPr>
      <w:pStyle w:val="Kopfzeile"/>
    </w:pPr>
    <w:r>
      <w:rPr>
        <w:noProof/>
        <w:lang w:eastAsia="de-DE"/>
      </w:rPr>
      <w:drawing>
        <wp:anchor distT="0" distB="0" distL="114300" distR="114300" simplePos="0" relativeHeight="251693056" behindDoc="0" locked="0" layoutInCell="1" allowOverlap="1" wp14:anchorId="7FB13A3A" wp14:editId="4D13B1BD">
          <wp:simplePos x="0" y="0"/>
          <wp:positionH relativeFrom="column">
            <wp:posOffset>-159707</wp:posOffset>
          </wp:positionH>
          <wp:positionV relativeFrom="paragraph">
            <wp:posOffset>-247650</wp:posOffset>
          </wp:positionV>
          <wp:extent cx="2458192" cy="797760"/>
          <wp:effectExtent l="0" t="0" r="0" b="2540"/>
          <wp:wrapNone/>
          <wp:docPr id="4" name="Grafik 4" descr="C:\Users\Grove\AppData\Local\Microsoft\Windows\INetCache\Content.Word\BWV_logo_lang_bunt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ove\AppData\Local\Microsoft\Windows\INetCache\Content.Word\BWV_logo_lang_bunt_rg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58192" cy="797760"/>
                  </a:xfrm>
                  <a:prstGeom prst="rect">
                    <a:avLst/>
                  </a:prstGeom>
                </pic:spPr>
              </pic:pic>
            </a:graphicData>
          </a:graphic>
          <wp14:sizeRelH relativeFrom="margin">
            <wp14:pctWidth>0</wp14:pctWidth>
          </wp14:sizeRelH>
          <wp14:sizeRelV relativeFrom="margin">
            <wp14:pctHeight>0</wp14:pctHeight>
          </wp14:sizeRelV>
        </wp:anchor>
      </w:drawing>
    </w:r>
    <w:r w:rsidR="61E6415F">
      <w:rPr/>
      <w:t/>
    </w:r>
  </w:p>
  <w:p w:rsidR="003D2EEB" w:rsidRDefault="003D2EEB" w14:paraId="7A035ED5" w14:textId="77777777">
    <w:pPr>
      <w:pStyle w:val="Kopfzeile"/>
    </w:pPr>
  </w:p>
  <w:p w:rsidRPr="00BE0AE4" w:rsidR="00024A00" w:rsidP="00024A00" w:rsidRDefault="00DA3838" w14:paraId="6E5A13FA" w14:textId="03BD2D33">
    <w:pPr>
      <w:pStyle w:val="Kopfzeile"/>
      <w:tabs>
        <w:tab w:val="left" w:pos="993"/>
      </w:tabs>
      <w:jc w:val="center"/>
      <w:rPr>
        <w:sz w:val="28"/>
      </w:rPr>
    </w:pPr>
    <w:r>
      <w:rPr>
        <w:sz w:val="28"/>
      </w:rPr>
      <w:tab/>
    </w:r>
    <w:r>
      <w:rPr>
        <w:sz w:val="28"/>
      </w:rPr>
      <w:tab/>
    </w:r>
    <w:r>
      <w:rPr>
        <w:sz w:val="28"/>
      </w:rPr>
      <w:t>Vorstellung des Modellunternehmens</w:t>
    </w:r>
  </w:p>
  <w:p w:rsidR="00DA3838" w:rsidP="00BE0AE4" w:rsidRDefault="00DA3838" w14:paraId="471B037B" w14:textId="77777777">
    <w:pPr>
      <w:pStyle w:val="Kopfzeile"/>
      <w:pBdr>
        <w:bottom w:val="single" w:color="auto" w:sz="4" w:space="1"/>
      </w:pBdr>
      <w:tabs>
        <w:tab w:val="clear" w:pos="4536"/>
        <w:tab w:val="clear" w:pos="9072"/>
        <w:tab w:val="left" w:pos="851"/>
      </w:tabs>
    </w:pPr>
  </w:p>
  <w:p w:rsidRPr="003D2EEB" w:rsidR="00BE0AE4" w:rsidP="00BE0AE4" w:rsidRDefault="00BE0AE4" w14:paraId="10BD4EBE" w14:textId="6063A73C">
    <w:pPr>
      <w:pStyle w:val="Kopfzeile"/>
      <w:pBdr>
        <w:bottom w:val="single" w:color="auto" w:sz="4" w:space="1"/>
      </w:pBdr>
      <w:tabs>
        <w:tab w:val="clear" w:pos="4536"/>
        <w:tab w:val="clear" w:pos="9072"/>
        <w:tab w:val="left" w:pos="851"/>
      </w:tabs>
    </w:pPr>
    <w:r>
      <w:t>Datum:</w:t>
    </w:r>
    <w:r w:rsidR="00DA3838">
      <w:t xml:space="preserve"> 17.08.2020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14A91"/>
    <w:multiLevelType w:val="hybridMultilevel"/>
    <w:tmpl w:val="E88CF482"/>
    <w:lvl w:ilvl="0" w:tplc="2904F9E2">
      <w:start w:val="2"/>
      <w:numFmt w:val="bullet"/>
      <w:lvlText w:val="-"/>
      <w:lvlJc w:val="left"/>
      <w:pPr>
        <w:ind w:left="720" w:hanging="360"/>
      </w:pPr>
      <w:rPr>
        <w:rFonts w:hint="default" w:ascii="Roboto Condensed Light" w:hAnsi="Roboto Condensed Light" w:eastAsiaTheme="minorHAnsi" w:cstheme="minorBidi"/>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 w15:restartNumberingAfterBreak="0">
    <w:nsid w:val="14F65163"/>
    <w:multiLevelType w:val="hybridMultilevel"/>
    <w:tmpl w:val="231A17B2"/>
    <w:lvl w:ilvl="0" w:tplc="A7749C7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378451F"/>
    <w:multiLevelType w:val="hybridMultilevel"/>
    <w:tmpl w:val="ED8A8E8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9C3013F"/>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52E01B4E"/>
    <w:multiLevelType w:val="hybridMultilevel"/>
    <w:tmpl w:val="2466BD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3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7109"/>
    <w:rsid w:val="00024A00"/>
    <w:rsid w:val="0003577F"/>
    <w:rsid w:val="001B4CD1"/>
    <w:rsid w:val="0022786F"/>
    <w:rsid w:val="003A7837"/>
    <w:rsid w:val="003D2EEB"/>
    <w:rsid w:val="003E7109"/>
    <w:rsid w:val="00467184"/>
    <w:rsid w:val="005A59A2"/>
    <w:rsid w:val="00644B62"/>
    <w:rsid w:val="00681847"/>
    <w:rsid w:val="006E55F9"/>
    <w:rsid w:val="006E6AB7"/>
    <w:rsid w:val="006F7975"/>
    <w:rsid w:val="0080610D"/>
    <w:rsid w:val="008A6065"/>
    <w:rsid w:val="008B54D2"/>
    <w:rsid w:val="008D41F9"/>
    <w:rsid w:val="008F042E"/>
    <w:rsid w:val="00970B38"/>
    <w:rsid w:val="009A6F19"/>
    <w:rsid w:val="009A79A9"/>
    <w:rsid w:val="00A058EE"/>
    <w:rsid w:val="00AC57CC"/>
    <w:rsid w:val="00AE4F13"/>
    <w:rsid w:val="00B1636A"/>
    <w:rsid w:val="00BD3F65"/>
    <w:rsid w:val="00BD7F7F"/>
    <w:rsid w:val="00BE0AE4"/>
    <w:rsid w:val="00C75F0A"/>
    <w:rsid w:val="00D6195A"/>
    <w:rsid w:val="00D66125"/>
    <w:rsid w:val="00DA3838"/>
    <w:rsid w:val="03EE2FE6"/>
    <w:rsid w:val="39464C59"/>
    <w:rsid w:val="5A41AEAD"/>
    <w:rsid w:val="61E6415F"/>
    <w:rsid w:val="6574F8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3A24B"/>
  <w15:docId w15:val="{5F42737B-19CE-44D8-A7F1-6CAC53AAFC3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rsid w:val="006E55F9"/>
    <w:rPr>
      <w:rFonts w:ascii="Roboto Condensed Light" w:hAnsi="Roboto Condensed Light"/>
    </w:rPr>
  </w:style>
  <w:style w:type="paragraph" w:styleId="berschrift1">
    <w:name w:val="heading 1"/>
    <w:basedOn w:val="Standard"/>
    <w:next w:val="Standard"/>
    <w:link w:val="berschrift1Zchn"/>
    <w:uiPriority w:val="9"/>
    <w:qFormat/>
    <w:rsid w:val="006E55F9"/>
    <w:pPr>
      <w:keepNext/>
      <w:keepLines/>
      <w:numPr>
        <w:numId w:val="3"/>
      </w:numPr>
      <w:spacing w:before="24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6E55F9"/>
    <w:pPr>
      <w:keepNext/>
      <w:keepLines/>
      <w:numPr>
        <w:ilvl w:val="1"/>
        <w:numId w:val="3"/>
      </w:numPr>
      <w:spacing w:before="40"/>
      <w:outlineLvl w:val="1"/>
    </w:pPr>
    <w:rPr>
      <w:rFonts w:eastAsiaTheme="majorEastAsia" w:cstheme="majorBidi"/>
      <w:sz w:val="26"/>
      <w:szCs w:val="26"/>
    </w:rPr>
  </w:style>
  <w:style w:type="paragraph" w:styleId="berschrift3">
    <w:name w:val="heading 3"/>
    <w:basedOn w:val="Standard"/>
    <w:next w:val="Standard"/>
    <w:link w:val="berschrift3Zchn"/>
    <w:uiPriority w:val="9"/>
    <w:unhideWhenUsed/>
    <w:qFormat/>
    <w:rsid w:val="006E55F9"/>
    <w:pPr>
      <w:keepNext/>
      <w:keepLines/>
      <w:numPr>
        <w:ilvl w:val="2"/>
        <w:numId w:val="3"/>
      </w:numPr>
      <w:spacing w:before="40"/>
      <w:outlineLvl w:val="2"/>
    </w:pPr>
    <w:rPr>
      <w:rFonts w:eastAsiaTheme="majorEastAsia" w:cstheme="majorBidi"/>
      <w:sz w:val="24"/>
      <w:szCs w:val="24"/>
    </w:rPr>
  </w:style>
  <w:style w:type="paragraph" w:styleId="berschrift4">
    <w:name w:val="heading 4"/>
    <w:basedOn w:val="Standard"/>
    <w:next w:val="Standard"/>
    <w:link w:val="berschrift4Zchn"/>
    <w:autoRedefine/>
    <w:uiPriority w:val="9"/>
    <w:unhideWhenUsed/>
    <w:qFormat/>
    <w:rsid w:val="006E55F9"/>
    <w:pPr>
      <w:keepNext/>
      <w:keepLines/>
      <w:numPr>
        <w:ilvl w:val="3"/>
        <w:numId w:val="3"/>
      </w:numPr>
      <w:spacing w:before="40"/>
      <w:outlineLvl w:val="3"/>
    </w:pPr>
    <w:rPr>
      <w:rFonts w:eastAsiaTheme="majorEastAsia" w:cstheme="majorBidi"/>
      <w:i/>
      <w:iCs/>
    </w:rPr>
  </w:style>
  <w:style w:type="paragraph" w:styleId="berschrift5">
    <w:name w:val="heading 5"/>
    <w:basedOn w:val="Standard"/>
    <w:next w:val="Standard"/>
    <w:link w:val="berschrift5Zchn"/>
    <w:uiPriority w:val="9"/>
    <w:semiHidden/>
    <w:unhideWhenUsed/>
    <w:qFormat/>
    <w:rsid w:val="006E55F9"/>
    <w:pPr>
      <w:keepNext/>
      <w:keepLines/>
      <w:numPr>
        <w:ilvl w:val="4"/>
        <w:numId w:val="3"/>
      </w:numPr>
      <w:spacing w:before="40"/>
      <w:outlineLvl w:val="4"/>
    </w:pPr>
    <w:rPr>
      <w:rFonts w:eastAsiaTheme="majorEastAsia" w:cstheme="majorBidi"/>
    </w:rPr>
  </w:style>
  <w:style w:type="paragraph" w:styleId="berschrift6">
    <w:name w:val="heading 6"/>
    <w:basedOn w:val="Standard"/>
    <w:next w:val="Standard"/>
    <w:link w:val="berschrift6Zchn"/>
    <w:uiPriority w:val="9"/>
    <w:semiHidden/>
    <w:unhideWhenUsed/>
    <w:qFormat/>
    <w:rsid w:val="006E55F9"/>
    <w:pPr>
      <w:keepNext/>
      <w:keepLines/>
      <w:numPr>
        <w:ilvl w:val="5"/>
        <w:numId w:val="3"/>
      </w:numPr>
      <w:spacing w:before="40"/>
      <w:outlineLvl w:val="5"/>
    </w:pPr>
    <w:rPr>
      <w:rFonts w:asciiTheme="majorHAnsi" w:hAnsiTheme="majorHAnsi" w:eastAsiaTheme="majorEastAsia" w:cstheme="majorBidi"/>
      <w:color w:val="243F60" w:themeColor="accent1" w:themeShade="7F"/>
    </w:rPr>
  </w:style>
  <w:style w:type="paragraph" w:styleId="berschrift7">
    <w:name w:val="heading 7"/>
    <w:basedOn w:val="Standard"/>
    <w:next w:val="Standard"/>
    <w:link w:val="berschrift7Zchn"/>
    <w:uiPriority w:val="9"/>
    <w:semiHidden/>
    <w:unhideWhenUsed/>
    <w:qFormat/>
    <w:rsid w:val="006E55F9"/>
    <w:pPr>
      <w:keepNext/>
      <w:keepLines/>
      <w:numPr>
        <w:ilvl w:val="6"/>
        <w:numId w:val="3"/>
      </w:numPr>
      <w:spacing w:before="40"/>
      <w:outlineLvl w:val="6"/>
    </w:pPr>
    <w:rPr>
      <w:rFonts w:asciiTheme="majorHAnsi" w:hAnsiTheme="majorHAnsi" w:eastAsiaTheme="majorEastAsia"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6E55F9"/>
    <w:pPr>
      <w:keepNext/>
      <w:keepLines/>
      <w:numPr>
        <w:ilvl w:val="7"/>
        <w:numId w:val="3"/>
      </w:numPr>
      <w:spacing w:before="40"/>
      <w:outlineLvl w:val="7"/>
    </w:pPr>
    <w:rPr>
      <w:rFonts w:asciiTheme="majorHAnsi" w:hAnsiTheme="majorHAnsi" w:eastAsiaTheme="majorEastAsia"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E55F9"/>
    <w:pPr>
      <w:keepNext/>
      <w:keepLines/>
      <w:numPr>
        <w:ilvl w:val="8"/>
        <w:numId w:val="3"/>
      </w:numPr>
      <w:spacing w:before="40"/>
      <w:outlineLvl w:val="8"/>
    </w:pPr>
    <w:rPr>
      <w:rFonts w:asciiTheme="majorHAnsi" w:hAnsiTheme="majorHAnsi" w:eastAsiaTheme="majorEastAsia" w:cstheme="majorBidi"/>
      <w:i/>
      <w:iCs/>
      <w:color w:val="272727" w:themeColor="text1" w:themeTint="D8"/>
      <w:sz w:val="21"/>
      <w:szCs w:val="21"/>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Aufgabenberschrift" w:customStyle="1">
    <w:name w:val="Aufgabenüberschrift"/>
    <w:basedOn w:val="Index1"/>
    <w:link w:val="AufgabenberschriftZchn"/>
    <w:rsid w:val="0003577F"/>
    <w:pPr>
      <w:spacing w:after="120"/>
      <w:ind w:left="200" w:hanging="200"/>
    </w:pPr>
    <w:rPr>
      <w:b/>
      <w:sz w:val="24"/>
      <w:szCs w:val="24"/>
    </w:rPr>
  </w:style>
  <w:style w:type="character" w:styleId="AufgabenberschriftZchn" w:customStyle="1">
    <w:name w:val="Aufgabenüberschrift Zchn"/>
    <w:basedOn w:val="Absatz-Standardschriftart"/>
    <w:link w:val="Aufgabenberschrift"/>
    <w:rsid w:val="0003577F"/>
    <w:rPr>
      <w:b/>
      <w:sz w:val="24"/>
      <w:szCs w:val="24"/>
    </w:rPr>
  </w:style>
  <w:style w:type="paragraph" w:styleId="Index1">
    <w:name w:val="index 1"/>
    <w:basedOn w:val="Standard"/>
    <w:next w:val="Standard"/>
    <w:autoRedefine/>
    <w:uiPriority w:val="99"/>
    <w:semiHidden/>
    <w:unhideWhenUsed/>
    <w:rsid w:val="0003577F"/>
    <w:pPr>
      <w:ind w:left="220" w:hanging="220"/>
    </w:pPr>
  </w:style>
  <w:style w:type="paragraph" w:styleId="Kopfzeile">
    <w:name w:val="header"/>
    <w:basedOn w:val="Standard"/>
    <w:link w:val="KopfzeileZchn"/>
    <w:uiPriority w:val="99"/>
    <w:unhideWhenUsed/>
    <w:rsid w:val="003D2EEB"/>
    <w:pPr>
      <w:tabs>
        <w:tab w:val="center" w:pos="4536"/>
        <w:tab w:val="right" w:pos="9072"/>
      </w:tabs>
    </w:pPr>
  </w:style>
  <w:style w:type="character" w:styleId="KopfzeileZchn" w:customStyle="1">
    <w:name w:val="Kopfzeile Zchn"/>
    <w:basedOn w:val="Absatz-Standardschriftart"/>
    <w:link w:val="Kopfzeile"/>
    <w:uiPriority w:val="99"/>
    <w:rsid w:val="003D2EEB"/>
  </w:style>
  <w:style w:type="paragraph" w:styleId="Fuzeile">
    <w:name w:val="footer"/>
    <w:basedOn w:val="Standard"/>
    <w:link w:val="FuzeileZchn"/>
    <w:uiPriority w:val="99"/>
    <w:unhideWhenUsed/>
    <w:rsid w:val="003D2EEB"/>
    <w:pPr>
      <w:tabs>
        <w:tab w:val="center" w:pos="4536"/>
        <w:tab w:val="right" w:pos="9072"/>
      </w:tabs>
    </w:pPr>
  </w:style>
  <w:style w:type="character" w:styleId="FuzeileZchn" w:customStyle="1">
    <w:name w:val="Fußzeile Zchn"/>
    <w:basedOn w:val="Absatz-Standardschriftart"/>
    <w:link w:val="Fuzeile"/>
    <w:uiPriority w:val="99"/>
    <w:rsid w:val="003D2EEB"/>
  </w:style>
  <w:style w:type="table" w:styleId="Tabellenraster">
    <w:name w:val="Table Grid"/>
    <w:basedOn w:val="NormaleTabelle"/>
    <w:uiPriority w:val="59"/>
    <w:rsid w:val="003D2EE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st" w:customStyle="1">
    <w:name w:val="test"/>
    <w:basedOn w:val="Standard"/>
    <w:link w:val="testZchn"/>
    <w:rsid w:val="00BD3F65"/>
    <w:rPr>
      <w:b/>
    </w:rPr>
  </w:style>
  <w:style w:type="paragraph" w:styleId="Aufgaben" w:customStyle="1">
    <w:name w:val="Aufgaben"/>
    <w:basedOn w:val="berschrift1"/>
    <w:next w:val="Aufgabentext"/>
    <w:link w:val="AufgabenZchn"/>
    <w:qFormat/>
    <w:rsid w:val="005A59A2"/>
    <w:pPr>
      <w:numPr>
        <w:numId w:val="0"/>
      </w:numPr>
      <w:spacing w:before="120" w:after="120"/>
    </w:pPr>
    <w:rPr>
      <w:b/>
      <w:sz w:val="24"/>
    </w:rPr>
  </w:style>
  <w:style w:type="character" w:styleId="testZchn" w:customStyle="1">
    <w:name w:val="test Zchn"/>
    <w:basedOn w:val="Absatz-Standardschriftart"/>
    <w:link w:val="test"/>
    <w:rsid w:val="00BD3F65"/>
    <w:rPr>
      <w:rFonts w:ascii="Roboto Condensed Light" w:hAnsi="Roboto Condensed Light"/>
      <w:b/>
    </w:rPr>
  </w:style>
  <w:style w:type="paragraph" w:styleId="Aufgabentext" w:customStyle="1">
    <w:name w:val="Aufgabentext"/>
    <w:basedOn w:val="Standard"/>
    <w:link w:val="AufgabentextZchn"/>
    <w:qFormat/>
    <w:rsid w:val="00A058EE"/>
  </w:style>
  <w:style w:type="character" w:styleId="AufgabenZchn" w:customStyle="1">
    <w:name w:val="Aufgaben Zchn"/>
    <w:basedOn w:val="testZchn"/>
    <w:link w:val="Aufgaben"/>
    <w:rsid w:val="00A058EE"/>
    <w:rPr>
      <w:rFonts w:ascii="Roboto Condensed Light" w:hAnsi="Roboto Condensed Light" w:eastAsiaTheme="majorEastAsia" w:cstheme="majorBidi"/>
      <w:b/>
      <w:sz w:val="24"/>
      <w:szCs w:val="32"/>
    </w:rPr>
  </w:style>
  <w:style w:type="character" w:styleId="berschrift1Zchn" w:customStyle="1">
    <w:name w:val="Überschrift 1 Zchn"/>
    <w:basedOn w:val="Absatz-Standardschriftart"/>
    <w:link w:val="berschrift1"/>
    <w:uiPriority w:val="9"/>
    <w:rsid w:val="006E55F9"/>
    <w:rPr>
      <w:rFonts w:ascii="Roboto Condensed Light" w:hAnsi="Roboto Condensed Light" w:eastAsiaTheme="majorEastAsia" w:cstheme="majorBidi"/>
      <w:sz w:val="32"/>
      <w:szCs w:val="32"/>
    </w:rPr>
  </w:style>
  <w:style w:type="paragraph" w:styleId="Sprechblasentext">
    <w:name w:val="Balloon Text"/>
    <w:basedOn w:val="Standard"/>
    <w:link w:val="SprechblasentextZchn"/>
    <w:uiPriority w:val="99"/>
    <w:semiHidden/>
    <w:unhideWhenUsed/>
    <w:rsid w:val="00AC57CC"/>
    <w:rPr>
      <w:rFonts w:ascii="Segoe UI" w:hAnsi="Segoe UI" w:cs="Segoe UI"/>
      <w:sz w:val="18"/>
      <w:szCs w:val="18"/>
    </w:rPr>
  </w:style>
  <w:style w:type="character" w:styleId="AufgabentextZchn" w:customStyle="1">
    <w:name w:val="Aufgabentext Zchn"/>
    <w:basedOn w:val="Absatz-Standardschriftart"/>
    <w:link w:val="Aufgabentext"/>
    <w:rsid w:val="00A058EE"/>
    <w:rPr>
      <w:rFonts w:ascii="Roboto Condensed Light" w:hAnsi="Roboto Condensed Light"/>
    </w:rPr>
  </w:style>
  <w:style w:type="character" w:styleId="SprechblasentextZchn" w:customStyle="1">
    <w:name w:val="Sprechblasentext Zchn"/>
    <w:basedOn w:val="Absatz-Standardschriftart"/>
    <w:link w:val="Sprechblasentext"/>
    <w:uiPriority w:val="99"/>
    <w:semiHidden/>
    <w:rsid w:val="00AC57CC"/>
    <w:rPr>
      <w:rFonts w:ascii="Segoe UI" w:hAnsi="Segoe UI" w:cs="Segoe UI"/>
      <w:sz w:val="18"/>
      <w:szCs w:val="18"/>
    </w:rPr>
  </w:style>
  <w:style w:type="paragraph" w:styleId="KeinLeerraum">
    <w:name w:val="No Spacing"/>
    <w:uiPriority w:val="1"/>
    <w:qFormat/>
    <w:rsid w:val="006E55F9"/>
    <w:rPr>
      <w:rFonts w:ascii="Roboto Condensed Light" w:hAnsi="Roboto Condensed Light"/>
    </w:rPr>
  </w:style>
  <w:style w:type="character" w:styleId="berschrift2Zchn" w:customStyle="1">
    <w:name w:val="Überschrift 2 Zchn"/>
    <w:basedOn w:val="Absatz-Standardschriftart"/>
    <w:link w:val="berschrift2"/>
    <w:uiPriority w:val="9"/>
    <w:rsid w:val="006E55F9"/>
    <w:rPr>
      <w:rFonts w:ascii="Roboto Condensed Light" w:hAnsi="Roboto Condensed Light" w:eastAsiaTheme="majorEastAsia" w:cstheme="majorBidi"/>
      <w:sz w:val="26"/>
      <w:szCs w:val="26"/>
    </w:rPr>
  </w:style>
  <w:style w:type="paragraph" w:styleId="Titel">
    <w:name w:val="Title"/>
    <w:basedOn w:val="Standard"/>
    <w:next w:val="Standard"/>
    <w:link w:val="TitelZchn"/>
    <w:uiPriority w:val="10"/>
    <w:qFormat/>
    <w:rsid w:val="006E55F9"/>
    <w:pPr>
      <w:contextualSpacing/>
    </w:pPr>
    <w:rPr>
      <w:rFonts w:eastAsiaTheme="majorEastAsia" w:cstheme="majorBidi"/>
      <w:spacing w:val="-10"/>
      <w:kern w:val="28"/>
      <w:sz w:val="56"/>
      <w:szCs w:val="56"/>
    </w:rPr>
  </w:style>
  <w:style w:type="character" w:styleId="TitelZchn" w:customStyle="1">
    <w:name w:val="Titel Zchn"/>
    <w:basedOn w:val="Absatz-Standardschriftart"/>
    <w:link w:val="Titel"/>
    <w:uiPriority w:val="10"/>
    <w:rsid w:val="006E55F9"/>
    <w:rPr>
      <w:rFonts w:ascii="Roboto Condensed Light" w:hAnsi="Roboto Condensed Light" w:eastAsiaTheme="majorEastAsia" w:cstheme="majorBidi"/>
      <w:spacing w:val="-10"/>
      <w:kern w:val="28"/>
      <w:sz w:val="56"/>
      <w:szCs w:val="56"/>
    </w:rPr>
  </w:style>
  <w:style w:type="paragraph" w:styleId="Untertitel">
    <w:name w:val="Subtitle"/>
    <w:basedOn w:val="Standard"/>
    <w:next w:val="Standard"/>
    <w:link w:val="UntertitelZchn"/>
    <w:uiPriority w:val="11"/>
    <w:qFormat/>
    <w:rsid w:val="006E55F9"/>
    <w:pPr>
      <w:numPr>
        <w:ilvl w:val="1"/>
      </w:numPr>
      <w:spacing w:after="160"/>
    </w:pPr>
    <w:rPr>
      <w:rFonts w:eastAsiaTheme="minorEastAsia"/>
      <w:color w:val="5A5A5A" w:themeColor="text1" w:themeTint="A5"/>
      <w:spacing w:val="15"/>
    </w:rPr>
  </w:style>
  <w:style w:type="character" w:styleId="UntertitelZchn" w:customStyle="1">
    <w:name w:val="Untertitel Zchn"/>
    <w:basedOn w:val="Absatz-Standardschriftart"/>
    <w:link w:val="Untertitel"/>
    <w:uiPriority w:val="11"/>
    <w:rsid w:val="006E55F9"/>
    <w:rPr>
      <w:rFonts w:ascii="Roboto Condensed Light" w:hAnsi="Roboto Condensed Light" w:eastAsiaTheme="minorEastAsia"/>
      <w:color w:val="5A5A5A" w:themeColor="text1" w:themeTint="A5"/>
      <w:spacing w:val="15"/>
    </w:rPr>
  </w:style>
  <w:style w:type="character" w:styleId="IntensiveHervorhebung">
    <w:name w:val="Intense Emphasis"/>
    <w:basedOn w:val="Absatz-Standardschriftart"/>
    <w:uiPriority w:val="21"/>
    <w:qFormat/>
    <w:rsid w:val="006E55F9"/>
    <w:rPr>
      <w:i/>
      <w:iCs/>
      <w:color w:val="auto"/>
    </w:rPr>
  </w:style>
  <w:style w:type="paragraph" w:styleId="IntensivesZitat">
    <w:name w:val="Intense Quote"/>
    <w:basedOn w:val="Standard"/>
    <w:next w:val="Standard"/>
    <w:link w:val="IntensivesZitatZchn"/>
    <w:uiPriority w:val="30"/>
    <w:qFormat/>
    <w:rsid w:val="006E55F9"/>
    <w:pPr>
      <w:pBdr>
        <w:top w:val="single" w:color="4F81BD" w:themeColor="accent1" w:sz="4" w:space="10"/>
        <w:bottom w:val="single" w:color="4F81BD" w:themeColor="accent1" w:sz="4" w:space="10"/>
      </w:pBdr>
      <w:spacing w:before="360" w:after="360"/>
      <w:ind w:left="864" w:right="864"/>
      <w:jc w:val="center"/>
    </w:pPr>
    <w:rPr>
      <w:i/>
      <w:iCs/>
    </w:rPr>
  </w:style>
  <w:style w:type="character" w:styleId="IntensivesZitatZchn" w:customStyle="1">
    <w:name w:val="Intensives Zitat Zchn"/>
    <w:basedOn w:val="Absatz-Standardschriftart"/>
    <w:link w:val="IntensivesZitat"/>
    <w:uiPriority w:val="30"/>
    <w:rsid w:val="006E55F9"/>
    <w:rPr>
      <w:rFonts w:ascii="Roboto Condensed Light" w:hAnsi="Roboto Condensed Light"/>
      <w:i/>
      <w:iCs/>
    </w:rPr>
  </w:style>
  <w:style w:type="character" w:styleId="IntensiverVerweis">
    <w:name w:val="Intense Reference"/>
    <w:basedOn w:val="Absatz-Standardschriftart"/>
    <w:uiPriority w:val="32"/>
    <w:qFormat/>
    <w:rsid w:val="006E55F9"/>
    <w:rPr>
      <w:b/>
      <w:bCs/>
      <w:smallCaps/>
      <w:color w:val="auto"/>
      <w:spacing w:val="5"/>
    </w:rPr>
  </w:style>
  <w:style w:type="character" w:styleId="berschrift3Zchn" w:customStyle="1">
    <w:name w:val="Überschrift 3 Zchn"/>
    <w:basedOn w:val="Absatz-Standardschriftart"/>
    <w:link w:val="berschrift3"/>
    <w:uiPriority w:val="9"/>
    <w:rsid w:val="006E55F9"/>
    <w:rPr>
      <w:rFonts w:ascii="Roboto Condensed Light" w:hAnsi="Roboto Condensed Light" w:eastAsiaTheme="majorEastAsia" w:cstheme="majorBidi"/>
      <w:sz w:val="24"/>
      <w:szCs w:val="24"/>
    </w:rPr>
  </w:style>
  <w:style w:type="character" w:styleId="berschrift4Zchn" w:customStyle="1">
    <w:name w:val="Überschrift 4 Zchn"/>
    <w:basedOn w:val="Absatz-Standardschriftart"/>
    <w:link w:val="berschrift4"/>
    <w:uiPriority w:val="9"/>
    <w:rsid w:val="006E55F9"/>
    <w:rPr>
      <w:rFonts w:ascii="Roboto Condensed Light" w:hAnsi="Roboto Condensed Light" w:eastAsiaTheme="majorEastAsia" w:cstheme="majorBidi"/>
      <w:i/>
      <w:iCs/>
    </w:rPr>
  </w:style>
  <w:style w:type="character" w:styleId="berschrift5Zchn" w:customStyle="1">
    <w:name w:val="Überschrift 5 Zchn"/>
    <w:basedOn w:val="Absatz-Standardschriftart"/>
    <w:link w:val="berschrift5"/>
    <w:uiPriority w:val="9"/>
    <w:semiHidden/>
    <w:rsid w:val="006E55F9"/>
    <w:rPr>
      <w:rFonts w:ascii="Roboto Condensed Light" w:hAnsi="Roboto Condensed Light" w:eastAsiaTheme="majorEastAsia" w:cstheme="majorBidi"/>
    </w:rPr>
  </w:style>
  <w:style w:type="character" w:styleId="berschrift6Zchn" w:customStyle="1">
    <w:name w:val="Überschrift 6 Zchn"/>
    <w:basedOn w:val="Absatz-Standardschriftart"/>
    <w:link w:val="berschrift6"/>
    <w:uiPriority w:val="9"/>
    <w:semiHidden/>
    <w:rsid w:val="006E55F9"/>
    <w:rPr>
      <w:rFonts w:asciiTheme="majorHAnsi" w:hAnsiTheme="majorHAnsi" w:eastAsiaTheme="majorEastAsia" w:cstheme="majorBidi"/>
      <w:color w:val="243F60" w:themeColor="accent1" w:themeShade="7F"/>
    </w:rPr>
  </w:style>
  <w:style w:type="character" w:styleId="berschrift7Zchn" w:customStyle="1">
    <w:name w:val="Überschrift 7 Zchn"/>
    <w:basedOn w:val="Absatz-Standardschriftart"/>
    <w:link w:val="berschrift7"/>
    <w:uiPriority w:val="9"/>
    <w:semiHidden/>
    <w:rsid w:val="006E55F9"/>
    <w:rPr>
      <w:rFonts w:asciiTheme="majorHAnsi" w:hAnsiTheme="majorHAnsi" w:eastAsiaTheme="majorEastAsia" w:cstheme="majorBidi"/>
      <w:i/>
      <w:iCs/>
      <w:color w:val="243F60" w:themeColor="accent1" w:themeShade="7F"/>
    </w:rPr>
  </w:style>
  <w:style w:type="character" w:styleId="berschrift8Zchn" w:customStyle="1">
    <w:name w:val="Überschrift 8 Zchn"/>
    <w:basedOn w:val="Absatz-Standardschriftart"/>
    <w:link w:val="berschrift8"/>
    <w:uiPriority w:val="9"/>
    <w:semiHidden/>
    <w:rsid w:val="006E55F9"/>
    <w:rPr>
      <w:rFonts w:asciiTheme="majorHAnsi" w:hAnsiTheme="majorHAnsi" w:eastAsiaTheme="majorEastAsia" w:cstheme="majorBidi"/>
      <w:color w:val="272727" w:themeColor="text1" w:themeTint="D8"/>
      <w:sz w:val="21"/>
      <w:szCs w:val="21"/>
    </w:rPr>
  </w:style>
  <w:style w:type="character" w:styleId="berschrift9Zchn" w:customStyle="1">
    <w:name w:val="Überschrift 9 Zchn"/>
    <w:basedOn w:val="Absatz-Standardschriftart"/>
    <w:link w:val="berschrift9"/>
    <w:uiPriority w:val="9"/>
    <w:semiHidden/>
    <w:rsid w:val="006E55F9"/>
    <w:rPr>
      <w:rFonts w:asciiTheme="majorHAnsi" w:hAnsiTheme="majorHAnsi" w:eastAsiaTheme="majorEastAsia"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2.xml" Id="rId9" /><Relationship Type="http://schemas.openxmlformats.org/officeDocument/2006/relationships/glossaryDocument" Target="/word/glossary/document.xml" Id="R1bd73adcd3f744c7"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rian\Desktop\Arbeitsblattvorlage.dotx"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57b08ca-35e1-465d-aa1a-b88708143e40}"/>
      </w:docPartPr>
      <w:docPartBody>
        <w:p w14:paraId="33F8EEA7">
          <w:r>
            <w:rPr>
              <w:rStyle w:val="PlaceholderText"/>
            </w:rPr>
            <w:t/>
          </w:r>
        </w:p>
      </w:docPartBody>
    </w:docPart>
  </w:docParts>
</w:glossaryDocument>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Arbeitsblattvorlage.dotx</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Florian Esser</dc:creator>
  <lastModifiedBy>Rollins, Alexandra</lastModifiedBy>
  <revision>5</revision>
  <lastPrinted>2017-07-07T16:26:00.0000000Z</lastPrinted>
  <dcterms:created xsi:type="dcterms:W3CDTF">2017-12-18T09:05:00.0000000Z</dcterms:created>
  <dcterms:modified xsi:type="dcterms:W3CDTF">2020-08-05T10:28:45.4749177Z</dcterms:modified>
</coreProperties>
</file>