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85" w:rsidRDefault="00001178" w:rsidP="00001178">
      <w:pPr>
        <w:pStyle w:val="berschrift1"/>
      </w:pPr>
      <w:r>
        <w:t>Snapshots statt Unterschiede:</w:t>
      </w:r>
    </w:p>
    <w:p w:rsidR="00001178" w:rsidRDefault="00001178" w:rsidP="00001178"/>
    <w:p w:rsidR="00001178" w:rsidRDefault="00001178" w:rsidP="00001178">
      <w:r>
        <w:t>Andere Versionsverwaltungssysteme speichern die Änderungen in Listen mit dateibasierten Änderungen.</w:t>
      </w:r>
      <w:r w:rsidRPr="00001178">
        <w:t xml:space="preserve"> </w:t>
      </w:r>
    </w:p>
    <w:p w:rsidR="00001178" w:rsidRDefault="00001178" w:rsidP="00001178"/>
    <w:p w:rsidR="00001178" w:rsidRDefault="00001178" w:rsidP="00001178"/>
    <w:p w:rsidR="00001178" w:rsidRDefault="00001178" w:rsidP="00001178">
      <w:r w:rsidRPr="00001178">
        <w:rPr>
          <w:noProof/>
          <w:lang w:eastAsia="de-DE"/>
        </w:rPr>
        <w:drawing>
          <wp:inline distT="0" distB="0" distL="0" distR="0">
            <wp:extent cx="5760720" cy="2225186"/>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225186"/>
                    </a:xfrm>
                    <a:prstGeom prst="rect">
                      <a:avLst/>
                    </a:prstGeom>
                    <a:noFill/>
                    <a:ln>
                      <a:noFill/>
                    </a:ln>
                  </pic:spPr>
                </pic:pic>
              </a:graphicData>
            </a:graphic>
          </wp:inline>
        </w:drawing>
      </w:r>
    </w:p>
    <w:p w:rsidR="00001178" w:rsidRDefault="00001178" w:rsidP="00001178"/>
    <w:p w:rsidR="00001178" w:rsidRDefault="00001178" w:rsidP="00001178">
      <w:r>
        <w:t>Bei Git wird bei jeder Änderung ein Abbild von allen Dateien erstellt und ein Verweis in diesem Schnappschuss gespeichert. Git kopiert nicht geänderte Daten nicht, sondern legt eine Verknüpfung zu der vorherigen Version der Datei an.</w:t>
      </w:r>
    </w:p>
    <w:p w:rsidR="00001178" w:rsidRDefault="00001178" w:rsidP="00001178"/>
    <w:p w:rsidR="00001178" w:rsidRDefault="00001178" w:rsidP="00001178">
      <w:r w:rsidRPr="00001178">
        <w:rPr>
          <w:noProof/>
          <w:lang w:eastAsia="de-DE"/>
        </w:rPr>
        <w:drawing>
          <wp:inline distT="0" distB="0" distL="0" distR="0">
            <wp:extent cx="5760720" cy="21942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194232"/>
                    </a:xfrm>
                    <a:prstGeom prst="rect">
                      <a:avLst/>
                    </a:prstGeom>
                    <a:noFill/>
                    <a:ln>
                      <a:noFill/>
                    </a:ln>
                  </pic:spPr>
                </pic:pic>
              </a:graphicData>
            </a:graphic>
          </wp:inline>
        </w:drawing>
      </w:r>
    </w:p>
    <w:p w:rsidR="00001178" w:rsidRDefault="00001178" w:rsidP="00001178"/>
    <w:p w:rsidR="00001178" w:rsidRPr="00001178" w:rsidRDefault="00001178" w:rsidP="00001178">
      <w:bookmarkStart w:id="0" w:name="_GoBack"/>
      <w:bookmarkEnd w:id="0"/>
    </w:p>
    <w:sectPr w:rsidR="00001178" w:rsidRPr="000011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E2"/>
    <w:rsid w:val="00001178"/>
    <w:rsid w:val="002738E2"/>
    <w:rsid w:val="00AC6107"/>
    <w:rsid w:val="00BD28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C393"/>
  <w15:chartTrackingRefBased/>
  <w15:docId w15:val="{446153B5-087B-45FD-9BA9-77F8E856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01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1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4BCD238A.dotm</Template>
  <TotalTime>0</TotalTime>
  <Pages>1</Pages>
  <Words>51</Words>
  <Characters>325</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K2</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cilasun_cem</dc:creator>
  <cp:keywords/>
  <dc:description/>
  <cp:lastModifiedBy>cilasun_cem</cp:lastModifiedBy>
  <cp:revision>2</cp:revision>
  <dcterms:created xsi:type="dcterms:W3CDTF">2020-08-13T07:36:00Z</dcterms:created>
  <dcterms:modified xsi:type="dcterms:W3CDTF">2020-08-13T08:01:00Z</dcterms:modified>
</cp:coreProperties>
</file>